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53B6" w14:textId="06F7378F" w:rsidR="00545ECE" w:rsidRDefault="00E142A0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1/9/24 - DHB</w:t>
      </w: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176F35"/>
    <w:rsid w:val="00301C26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62D34"/>
    <w:rsid w:val="0068079A"/>
    <w:rsid w:val="007454D0"/>
    <w:rsid w:val="007467F9"/>
    <w:rsid w:val="00845975"/>
    <w:rsid w:val="00870EB2"/>
    <w:rsid w:val="00871451"/>
    <w:rsid w:val="009F767B"/>
    <w:rsid w:val="00C663FA"/>
    <w:rsid w:val="00D30A24"/>
    <w:rsid w:val="00D4163B"/>
    <w:rsid w:val="00D463F4"/>
    <w:rsid w:val="00D911E4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</cp:revision>
  <dcterms:created xsi:type="dcterms:W3CDTF">2024-01-09T20:34:00Z</dcterms:created>
  <dcterms:modified xsi:type="dcterms:W3CDTF">2024-01-09T20:34:00Z</dcterms:modified>
</cp:coreProperties>
</file>