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AB4E" w14:textId="16F69912" w:rsidR="00545ECE" w:rsidRDefault="00545ECE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Verified that the below remains accurate:</w:t>
      </w:r>
    </w:p>
    <w:p w14:paraId="79B253B6" w14:textId="1DB11B82" w:rsidR="00545ECE" w:rsidRDefault="00545ECE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12/17/23</w:t>
      </w:r>
      <w:r w:rsidR="00176F35">
        <w:rPr>
          <w:rFonts w:asciiTheme="majorHAnsi" w:hAnsiTheme="majorHAnsi" w:cstheme="majorHAnsi"/>
          <w:sz w:val="15"/>
          <w:szCs w:val="15"/>
        </w:rPr>
        <w:t xml:space="preserve"> - DHB</w:t>
      </w:r>
    </w:p>
    <w:p w14:paraId="50FF7507" w14:textId="77777777" w:rsidR="00FF54ED" w:rsidRDefault="00FF54ED" w:rsidP="00606E4C">
      <w:pPr>
        <w:rPr>
          <w:rFonts w:asciiTheme="majorHAnsi" w:hAnsiTheme="majorHAnsi" w:cstheme="majorHAnsi"/>
          <w:sz w:val="15"/>
          <w:szCs w:val="15"/>
        </w:rPr>
      </w:pPr>
    </w:p>
    <w:p w14:paraId="514CED1A" w14:textId="77777777" w:rsidR="00606E4C" w:rsidRPr="00DF2B58" w:rsidRDefault="00606E4C" w:rsidP="00606E4C">
      <w:pPr>
        <w:rPr>
          <w:rFonts w:asciiTheme="majorHAnsi" w:hAnsiTheme="majorHAnsi" w:cstheme="majorHAnsi"/>
          <w:sz w:val="15"/>
          <w:szCs w:val="15"/>
        </w:rPr>
      </w:pPr>
    </w:p>
    <w:sectPr w:rsidR="00606E4C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C512B"/>
    <w:rsid w:val="00176F35"/>
    <w:rsid w:val="00301C26"/>
    <w:rsid w:val="00347641"/>
    <w:rsid w:val="00355CC9"/>
    <w:rsid w:val="0043278C"/>
    <w:rsid w:val="0046718C"/>
    <w:rsid w:val="004A3C39"/>
    <w:rsid w:val="0052072C"/>
    <w:rsid w:val="00541D73"/>
    <w:rsid w:val="00545ECE"/>
    <w:rsid w:val="005517D6"/>
    <w:rsid w:val="005E3CED"/>
    <w:rsid w:val="00606E4C"/>
    <w:rsid w:val="00662D34"/>
    <w:rsid w:val="0068079A"/>
    <w:rsid w:val="007454D0"/>
    <w:rsid w:val="00845975"/>
    <w:rsid w:val="00870EB2"/>
    <w:rsid w:val="00871451"/>
    <w:rsid w:val="009F767B"/>
    <w:rsid w:val="00C663FA"/>
    <w:rsid w:val="00D30A24"/>
    <w:rsid w:val="00D4163B"/>
    <w:rsid w:val="00D463F4"/>
    <w:rsid w:val="00D911E4"/>
    <w:rsid w:val="00DF2B58"/>
    <w:rsid w:val="00E6716A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2A14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22</cp:revision>
  <dcterms:created xsi:type="dcterms:W3CDTF">2023-11-27T16:29:00Z</dcterms:created>
  <dcterms:modified xsi:type="dcterms:W3CDTF">2024-01-09T19:36:00Z</dcterms:modified>
</cp:coreProperties>
</file>