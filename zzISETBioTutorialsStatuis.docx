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4D38" w14:textId="77777777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 w:rsidRPr="00B1518B">
        <w:rPr>
          <w:rFonts w:asciiTheme="majorHAnsi" w:hAnsiTheme="majorHAnsi" w:cstheme="majorHAnsi"/>
          <w:sz w:val="13"/>
          <w:szCs w:val="13"/>
          <w:highlight w:val="yellow"/>
        </w:rPr>
        <w:t>@Nicolas</w:t>
      </w:r>
      <w:r>
        <w:rPr>
          <w:rFonts w:asciiTheme="majorHAnsi" w:hAnsiTheme="majorHAnsi" w:cstheme="majorHAnsi"/>
          <w:sz w:val="13"/>
          <w:szCs w:val="13"/>
        </w:rPr>
        <w:t xml:space="preserve"> highlighted in yellow means I've pointed Nicolas to these </w:t>
      </w:r>
      <w:proofErr w:type="gramStart"/>
      <w:r>
        <w:rPr>
          <w:rFonts w:asciiTheme="majorHAnsi" w:hAnsiTheme="majorHAnsi" w:cstheme="majorHAnsi"/>
          <w:sz w:val="13"/>
          <w:szCs w:val="13"/>
        </w:rPr>
        <w:t>particular ones</w:t>
      </w:r>
      <w:proofErr w:type="gramEnd"/>
      <w:r>
        <w:rPr>
          <w:rFonts w:asciiTheme="majorHAnsi" w:hAnsiTheme="majorHAnsi" w:cstheme="majorHAnsi"/>
          <w:sz w:val="13"/>
          <w:szCs w:val="13"/>
        </w:rPr>
        <w:t>.</w:t>
      </w:r>
    </w:p>
    <w:p w14:paraId="3CA675DA" w14:textId="00F29CF0" w:rsidR="00B1518B" w:rsidRDefault="00B1518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br/>
      </w:r>
      <w:r w:rsidRPr="00B1518B">
        <w:rPr>
          <w:rFonts w:asciiTheme="majorHAnsi" w:hAnsiTheme="majorHAnsi" w:cstheme="majorHAnsi"/>
          <w:color w:val="00B050"/>
          <w:sz w:val="13"/>
          <w:szCs w:val="13"/>
        </w:rPr>
        <w:t xml:space="preserve">BROKEN </w:t>
      </w:r>
      <w:r>
        <w:rPr>
          <w:rFonts w:asciiTheme="majorHAnsi" w:hAnsiTheme="majorHAnsi" w:cstheme="majorHAnsi"/>
          <w:sz w:val="13"/>
          <w:szCs w:val="13"/>
        </w:rPr>
        <w:t>in green means tutorial is fixed so it runs, but there is some additional aspect that</w:t>
      </w:r>
      <w:r>
        <w:rPr>
          <w:rFonts w:asciiTheme="majorHAnsi" w:hAnsiTheme="majorHAnsi" w:cstheme="majorHAnsi"/>
          <w:sz w:val="13"/>
          <w:szCs w:val="13"/>
        </w:rPr>
        <w:br/>
        <w:t>I think needs attention.</w:t>
      </w:r>
    </w:p>
    <w:p w14:paraId="3EDCAE19" w14:textId="77777777" w:rsidR="000A55E0" w:rsidRDefault="000A55E0" w:rsidP="003C6EED">
      <w:pPr>
        <w:rPr>
          <w:rFonts w:asciiTheme="majorHAnsi" w:hAnsiTheme="majorHAnsi" w:cstheme="majorHAnsi"/>
          <w:sz w:val="13"/>
          <w:szCs w:val="13"/>
        </w:rPr>
      </w:pPr>
    </w:p>
    <w:p w14:paraId="10081FAA" w14:textId="09572AE7" w:rsidR="000A55E0" w:rsidRDefault="004C738D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Need to think about </w:t>
      </w:r>
      <w:proofErr w:type="spellStart"/>
      <w:r>
        <w:rPr>
          <w:rFonts w:asciiTheme="majorHAnsi" w:hAnsiTheme="majorHAnsi" w:cstheme="majorHAnsi"/>
          <w:sz w:val="13"/>
          <w:szCs w:val="13"/>
        </w:rPr>
        <w:t>wvfCompute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and LCA, as well as </w:t>
      </w:r>
      <w:proofErr w:type="spellStart"/>
      <w:r>
        <w:rPr>
          <w:rFonts w:asciiTheme="majorHAnsi" w:hAnsiTheme="majorHAnsi" w:cstheme="majorHAnsi"/>
          <w:sz w:val="13"/>
          <w:szCs w:val="13"/>
        </w:rPr>
        <w:t>rng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state, as per email exchange.</w:t>
      </w:r>
    </w:p>
    <w:p w14:paraId="178D2CDF" w14:textId="76635295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</w:p>
    <w:p w14:paraId="64C62399" w14:textId="24D1592E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have started putting @Nicolas and @Brian into places in the source that could use a look over.</w:t>
      </w:r>
    </w:p>
    <w:p w14:paraId="37F89A8F" w14:textId="271FA93F" w:rsidR="000E32F3" w:rsidRDefault="000E32F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For example, places where structs are being accessed directly rather than through sets and gets.</w:t>
      </w:r>
    </w:p>
    <w:p w14:paraId="6EF5212C" w14:textId="77777777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</w:p>
    <w:p w14:paraId="3635635A" w14:textId="795B46E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I am not sure we want demos buried in directories like</w:t>
      </w:r>
    </w:p>
    <w:p w14:paraId="4D7DB963" w14:textId="0F24F521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isettools</w:t>
      </w:r>
      <w:proofErr w:type="spellEnd"/>
      <w:r>
        <w:rPr>
          <w:rFonts w:asciiTheme="majorHAnsi" w:hAnsiTheme="majorHAnsi" w:cstheme="majorHAnsi"/>
          <w:sz w:val="13"/>
          <w:szCs w:val="13"/>
        </w:rPr>
        <w:t>/</w:t>
      </w:r>
      <w:proofErr w:type="spellStart"/>
      <w:r>
        <w:rPr>
          <w:rFonts w:asciiTheme="majorHAnsi" w:hAnsiTheme="majorHAnsi" w:cstheme="majorHAnsi"/>
          <w:sz w:val="13"/>
          <w:szCs w:val="13"/>
        </w:rPr>
        <w:t>ganglioncells</w:t>
      </w:r>
      <w:proofErr w:type="spellEnd"/>
      <w:r>
        <w:rPr>
          <w:rFonts w:asciiTheme="majorHAnsi" w:hAnsiTheme="majorHAnsi" w:cstheme="majorHAnsi"/>
          <w:sz w:val="13"/>
          <w:szCs w:val="13"/>
        </w:rPr>
        <w:t>/demos</w:t>
      </w:r>
    </w:p>
    <w:p w14:paraId="05F97FC5" w14:textId="2E6C594A" w:rsidR="003D366C" w:rsidRDefault="003D366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why aren't the demos in there under tutorials, which is where we would be looking for them?</w:t>
      </w:r>
    </w:p>
    <w:p w14:paraId="1EB89C3D" w14:textId="77777777" w:rsidR="005F002B" w:rsidRPr="003C6EED" w:rsidRDefault="005F002B" w:rsidP="003C6EED">
      <w:pPr>
        <w:rPr>
          <w:rFonts w:asciiTheme="majorHAnsi" w:hAnsiTheme="majorHAnsi" w:cstheme="majorHAnsi"/>
          <w:sz w:val="13"/>
          <w:szCs w:val="13"/>
        </w:rPr>
      </w:pPr>
    </w:p>
    <w:p w14:paraId="20D37F90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/Users/dhb/Documents/MATLAB/toolboxes/isetbio/tutorials/cmosaic/t_cMosaicModifyApertureProperties.m -- BROKEN!</w:t>
      </w:r>
    </w:p>
    <w:p w14:paraId="317CAB4B" w14:textId="2C63D7D2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03013002" w14:textId="7DB80B97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had a typo which I fixed and now it runs.  But something it calls prints out a warning</w:t>
      </w:r>
      <w:r>
        <w:rPr>
          <w:rFonts w:asciiTheme="majorHAnsi" w:hAnsiTheme="majorHAnsi" w:cstheme="majorHAnsi"/>
          <w:sz w:val="13"/>
          <w:szCs w:val="13"/>
        </w:rPr>
        <w:br/>
      </w:r>
      <w:r>
        <w:rPr>
          <w:rFonts w:asciiTheme="majorHAnsi" w:hAnsiTheme="majorHAnsi" w:cstheme="majorHAnsi"/>
          <w:sz w:val="13"/>
          <w:szCs w:val="13"/>
        </w:rPr>
        <w:tab/>
      </w:r>
      <w:r w:rsidRPr="00ED61D9">
        <w:rPr>
          <w:rFonts w:asciiTheme="majorHAnsi" w:hAnsiTheme="majorHAnsi" w:cstheme="majorHAnsi"/>
          <w:sz w:val="13"/>
          <w:szCs w:val="13"/>
        </w:rPr>
        <w:t xml:space="preserve">** structs 's1' and 's2' have different number of fields: 4 vs </w:t>
      </w:r>
      <w:proofErr w:type="gramStart"/>
      <w:r w:rsidRPr="00ED61D9">
        <w:rPr>
          <w:rFonts w:asciiTheme="majorHAnsi" w:hAnsiTheme="majorHAnsi" w:cstheme="majorHAnsi"/>
          <w:sz w:val="13"/>
          <w:szCs w:val="13"/>
        </w:rPr>
        <w:t>3</w:t>
      </w:r>
      <w:proofErr w:type="gramEnd"/>
    </w:p>
    <w:p w14:paraId="0A8C1C60" w14:textId="6D0D7B8D" w:rsidR="00ED61D9" w:rsidRDefault="00ED61D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reduces confidence that it is right.</w:t>
      </w:r>
    </w:p>
    <w:p w14:paraId="3222949D" w14:textId="77777777" w:rsidR="003C1992" w:rsidRDefault="003C1992" w:rsidP="003C6EED">
      <w:pPr>
        <w:rPr>
          <w:rFonts w:asciiTheme="majorHAnsi" w:hAnsiTheme="majorHAnsi" w:cstheme="majorHAnsi"/>
          <w:sz w:val="13"/>
          <w:szCs w:val="13"/>
        </w:rPr>
      </w:pPr>
    </w:p>
    <w:p w14:paraId="63EB0C12" w14:textId="1615041F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/Users/dhb/Documents/MATLAB/toolboxes/isetbio/tutorials/cmosaic/t_cMosaicSpatioTemporalStimulation.m -- BROKEN!</w:t>
      </w:r>
    </w:p>
    <w:p w14:paraId="4B098AFF" w14:textId="3E7CA793" w:rsidR="00566BA3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A90E1FB" w14:textId="77777777" w:rsidR="00A3130C" w:rsidRDefault="00566BA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initially broken because it relied on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sceGrating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method in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</w:t>
      </w:r>
      <w:r w:rsidR="00A3130C">
        <w:rPr>
          <w:rFonts w:asciiTheme="majorHAnsi" w:hAnsiTheme="majorHAnsi" w:cstheme="majorHAnsi"/>
          <w:sz w:val="13"/>
          <w:szCs w:val="13"/>
        </w:rPr>
        <w:t>Probably it</w:t>
      </w:r>
    </w:p>
    <w:p w14:paraId="4870C131" w14:textId="77777777" w:rsidR="00A3130C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could ever run because it was developed at a moment when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CSFGenerator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was on the path.</w:t>
      </w:r>
    </w:p>
    <w:p w14:paraId="03772CDF" w14:textId="5CF2D0DB" w:rsidR="00566BA3" w:rsidRDefault="00A3130C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566BA3">
        <w:rPr>
          <w:rFonts w:asciiTheme="majorHAnsi" w:hAnsiTheme="majorHAnsi" w:cstheme="majorHAnsi"/>
          <w:sz w:val="13"/>
          <w:szCs w:val="13"/>
        </w:rPr>
        <w:t>I moved it over</w:t>
      </w:r>
      <w:r>
        <w:rPr>
          <w:rFonts w:asciiTheme="majorHAnsi" w:hAnsiTheme="majorHAnsi" w:cstheme="majorHAnsi"/>
          <w:sz w:val="13"/>
          <w:szCs w:val="13"/>
        </w:rPr>
        <w:t xml:space="preserve"> </w:t>
      </w:r>
      <w:r w:rsidR="00566BA3">
        <w:rPr>
          <w:rFonts w:asciiTheme="majorHAnsi" w:hAnsiTheme="majorHAnsi" w:cstheme="majorHAnsi"/>
          <w:sz w:val="13"/>
          <w:szCs w:val="13"/>
        </w:rPr>
        <w:t xml:space="preserve">to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ISETBioCSFGenerator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.  Now it is broken </w:t>
      </w:r>
      <w:r w:rsidR="0045615B">
        <w:rPr>
          <w:rFonts w:asciiTheme="majorHAnsi" w:hAnsiTheme="majorHAnsi" w:cstheme="majorHAnsi"/>
          <w:sz w:val="13"/>
          <w:szCs w:val="13"/>
        </w:rPr>
        <w:t xml:space="preserve">there, </w:t>
      </w:r>
      <w:r w:rsidR="00566BA3">
        <w:rPr>
          <w:rFonts w:asciiTheme="majorHAnsi" w:hAnsiTheme="majorHAnsi" w:cstheme="majorHAnsi"/>
          <w:sz w:val="13"/>
          <w:szCs w:val="13"/>
        </w:rPr>
        <w:t xml:space="preserve">for some other reason having to do with </w:t>
      </w:r>
      <w:proofErr w:type="spellStart"/>
      <w:r w:rsidR="00566BA3">
        <w:rPr>
          <w:rFonts w:asciiTheme="majorHAnsi" w:hAnsiTheme="majorHAnsi" w:cstheme="majorHAnsi"/>
          <w:sz w:val="13"/>
          <w:szCs w:val="13"/>
        </w:rPr>
        <w:t>inteporating</w:t>
      </w:r>
      <w:proofErr w:type="spellEnd"/>
      <w:r w:rsidR="00566BA3">
        <w:rPr>
          <w:rFonts w:asciiTheme="majorHAnsi" w:hAnsiTheme="majorHAnsi" w:cstheme="majorHAnsi"/>
          <w:sz w:val="13"/>
          <w:szCs w:val="13"/>
        </w:rPr>
        <w:t xml:space="preserve"> wavelengths.</w:t>
      </w:r>
    </w:p>
    <w:p w14:paraId="0A5873A9" w14:textId="77777777" w:rsidR="006A5473" w:rsidRPr="003C6EED" w:rsidRDefault="006A5473" w:rsidP="003C6EED">
      <w:pPr>
        <w:rPr>
          <w:rFonts w:asciiTheme="majorHAnsi" w:hAnsiTheme="majorHAnsi" w:cstheme="majorHAnsi"/>
          <w:sz w:val="13"/>
          <w:szCs w:val="13"/>
        </w:rPr>
      </w:pPr>
    </w:p>
    <w:p w14:paraId="7ACADD04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/Users/dhb/Documents/MATLAB/toolboxes/isetbio/tutorials/cmosaicrect/t_cmosaicRectBigArray.m -- BROKEN!</w:t>
      </w:r>
    </w:p>
    <w:p w14:paraId="096088D2" w14:textId="22E75ABE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@Brian</w:t>
      </w:r>
    </w:p>
    <w:p w14:paraId="70D164E0" w14:textId="2FD06CBD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I fixed this so it runs by updating 'show' -&gt; '</w:t>
      </w:r>
      <w:proofErr w:type="spellStart"/>
      <w:r>
        <w:rPr>
          <w:rFonts w:asciiTheme="majorHAnsi" w:hAnsiTheme="majorHAnsi" w:cstheme="majorHAnsi"/>
          <w:sz w:val="13"/>
          <w:szCs w:val="13"/>
        </w:rPr>
        <w:t>plottype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' in the call to the window method of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coneMosaicRect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But, </w:t>
      </w:r>
    </w:p>
    <w:p w14:paraId="144E448E" w14:textId="2240DA73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if you run it to the </w:t>
      </w:r>
      <w:proofErr w:type="gramStart"/>
      <w:r>
        <w:rPr>
          <w:rFonts w:asciiTheme="majorHAnsi" w:hAnsiTheme="majorHAnsi" w:cstheme="majorHAnsi"/>
          <w:sz w:val="13"/>
          <w:szCs w:val="13"/>
        </w:rPr>
        <w:t>end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it produces a strange plot that looks like this:</w:t>
      </w:r>
    </w:p>
    <w:p w14:paraId="5497F1E7" w14:textId="3ADBD1A8" w:rsidR="006A5473" w:rsidRDefault="006A54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A5473">
        <w:rPr>
          <w:rFonts w:asciiTheme="majorHAnsi" w:hAnsiTheme="majorHAnsi" w:cstheme="majorHAnsi"/>
          <w:noProof/>
          <w:sz w:val="13"/>
          <w:szCs w:val="13"/>
        </w:rPr>
        <w:drawing>
          <wp:inline distT="0" distB="0" distL="0" distR="0" wp14:anchorId="1E06F1A0" wp14:editId="244B6499">
            <wp:extent cx="1115878" cy="878158"/>
            <wp:effectExtent l="0" t="0" r="1905" b="0"/>
            <wp:docPr id="339785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850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469" cy="90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30D9" w14:textId="77777777" w:rsidR="0055724D" w:rsidRPr="003C6EED" w:rsidRDefault="0055724D" w:rsidP="003C6EED">
      <w:pPr>
        <w:rPr>
          <w:rFonts w:asciiTheme="majorHAnsi" w:hAnsiTheme="majorHAnsi" w:cstheme="majorHAnsi"/>
          <w:sz w:val="13"/>
          <w:szCs w:val="13"/>
        </w:rPr>
      </w:pPr>
    </w:p>
    <w:p w14:paraId="5CB3F305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/Users/dhb/Documents/MATLAB/toolboxes/isetbio/tutorials/cones/t_conesEyeSensitivity.m -- BROKEN!</w:t>
      </w:r>
    </w:p>
    <w:p w14:paraId="0228C6A2" w14:textId="5891C747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416F2C">
        <w:rPr>
          <w:rFonts w:asciiTheme="majorHAnsi" w:hAnsiTheme="majorHAnsi" w:cstheme="majorHAnsi"/>
          <w:sz w:val="13"/>
          <w:szCs w:val="13"/>
          <w:highlight w:val="yellow"/>
        </w:rPr>
        <w:t>@Nicolas</w:t>
      </w:r>
    </w:p>
    <w:p w14:paraId="14F1A5A0" w14:textId="558A17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a tree shrew related tutorial.  It was calling a function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coneMosaicTreeShreeCreate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which fails </w:t>
      </w:r>
      <w:proofErr w:type="gramStart"/>
      <w:r>
        <w:rPr>
          <w:rFonts w:asciiTheme="majorHAnsi" w:hAnsiTheme="majorHAnsi" w:cstheme="majorHAnsi"/>
          <w:sz w:val="13"/>
          <w:szCs w:val="13"/>
        </w:rPr>
        <w:t>because</w:t>
      </w:r>
      <w:proofErr w:type="gramEnd"/>
    </w:p>
    <w:p w14:paraId="558315DB" w14:textId="364CD515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we no longer have a cone mosaic. I switched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cMosaicTreeShrewCreate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, but that fails because it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calls</w:t>
      </w:r>
      <w:proofErr w:type="gramEnd"/>
    </w:p>
    <w:p w14:paraId="14740341" w14:textId="6049E24C" w:rsidR="0098040A" w:rsidRDefault="0098040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  It looks like this is to get cone positions.  We need to remove this dependence.</w:t>
      </w:r>
    </w:p>
    <w:p w14:paraId="32E61BA7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7CC91BC" w14:textId="14646BF8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/Users/dhb/Documents/MATLAB/toolboxes/isetbio/tutorials/eyemovement/t_fixationalEyeMovementsAndConeMosaicVideo.m -- BROKEN!</w:t>
      </w:r>
    </w:p>
    <w:p w14:paraId="1F729EAA" w14:textId="6A1B5154" w:rsidR="00260592" w:rsidRDefault="0026059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one is broken because it loads a precomputed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. 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753CE66" w14:textId="77777777" w:rsidR="00260592" w:rsidRPr="003C6EED" w:rsidRDefault="00260592" w:rsidP="003C6EED">
      <w:pPr>
        <w:rPr>
          <w:rFonts w:asciiTheme="majorHAnsi" w:hAnsiTheme="majorHAnsi" w:cstheme="majorHAnsi"/>
          <w:sz w:val="13"/>
          <w:szCs w:val="13"/>
        </w:rPr>
      </w:pPr>
    </w:p>
    <w:p w14:paraId="5DFFC2B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/Users/dhb/Documents/MATLAB/toolboxes/isetbio/tutorials/eyemovement/underDevelopmentReplaceConeMosaicHex/t_fixationalEMConeSampling.m -- BROKEN!</w:t>
      </w:r>
    </w:p>
    <w:p w14:paraId="0370CFC1" w14:textId="519DF57C" w:rsidR="00F9378C" w:rsidRDefault="00F9378C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/Users/dhb/Documents/MATLAB/toolboxes/isetbio/tutorials/eyemovement/underDevelopmentReplaceConeMosaicHex/t_fixationalEMTimeSampling.m -- BROKEN!</w:t>
      </w:r>
    </w:p>
    <w:p w14:paraId="418B771B" w14:textId="295489F6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/Users/dhb/Documents/MATLAB/toolboxes/isetbio/tutorials/eyemovement/underDevelopmentReplaceConeMosaicHex/t_fixationalEyeMovementsToIsomerizations.m -- BROKEN!</w:t>
      </w:r>
    </w:p>
    <w:p w14:paraId="60FEECF1" w14:textId="3989006E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@Nicolas: </w:t>
      </w:r>
      <w:r w:rsidR="00F9378C">
        <w:rPr>
          <w:rFonts w:asciiTheme="majorHAnsi" w:hAnsiTheme="majorHAnsi" w:cstheme="majorHAnsi"/>
          <w:sz w:val="13"/>
          <w:szCs w:val="13"/>
        </w:rPr>
        <w:t xml:space="preserve">These die </w:t>
      </w:r>
      <w:r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with </w:t>
      </w:r>
      <w:proofErr w:type="gramStart"/>
      <w:r>
        <w:rPr>
          <w:rFonts w:asciiTheme="majorHAnsi" w:hAnsiTheme="majorHAnsi" w:cstheme="majorHAnsi"/>
          <w:sz w:val="13"/>
          <w:szCs w:val="13"/>
        </w:rPr>
        <w:t>fairly simple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usage.  Not sure what the issue is.  Maybe you can fix it?  I think this same fix will also </w:t>
      </w:r>
      <w:proofErr w:type="gramStart"/>
      <w:r>
        <w:rPr>
          <w:rFonts w:asciiTheme="majorHAnsi" w:hAnsiTheme="majorHAnsi" w:cstheme="majorHAnsi"/>
          <w:sz w:val="13"/>
          <w:szCs w:val="13"/>
        </w:rPr>
        <w:t>fix</w:t>
      </w:r>
      <w:proofErr w:type="gramEnd"/>
    </w:p>
    <w:p w14:paraId="6C86E2A2" w14:textId="6CF5FB69" w:rsidR="00F379C6" w:rsidRDefault="00F379C6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one of the remaining broken examples.</w:t>
      </w:r>
      <w:r w:rsidR="004D79A7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248D4AF6" w14:textId="77777777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12616026" w14:textId="458D1F0E" w:rsidR="004D79A7" w:rsidRDefault="004D79A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Once that problem is addressed, we also need to convert to </w:t>
      </w:r>
      <w:proofErr w:type="spellStart"/>
      <w:r>
        <w:rPr>
          <w:rFonts w:asciiTheme="majorHAnsi" w:hAnsiTheme="majorHAnsi" w:cstheme="majorHAnsi"/>
          <w:sz w:val="13"/>
          <w:szCs w:val="13"/>
        </w:rPr>
        <w:t>cMosaic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2963F1EF" w14:textId="77777777" w:rsidR="004D79A7" w:rsidRPr="003C6EED" w:rsidRDefault="004D79A7" w:rsidP="003C6EED">
      <w:pPr>
        <w:rPr>
          <w:rFonts w:asciiTheme="majorHAnsi" w:hAnsiTheme="majorHAnsi" w:cstheme="majorHAnsi"/>
          <w:sz w:val="13"/>
          <w:szCs w:val="13"/>
        </w:rPr>
      </w:pPr>
    </w:p>
    <w:p w14:paraId="08E53268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/Users/dhb/Documents/MATLAB/toolboxes/isetbio/tutorials/hyperspectral/underDevelopmentReplaceConeMosaicHex/t_hyperspectralSceneTutorial.m -- BROKEN!</w:t>
      </w:r>
    </w:p>
    <w:p w14:paraId="1F11E919" w14:textId="01124E03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Dies because it is trying to read data from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archiva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server.  Needs to be fixed up to read data from somewhere else.</w:t>
      </w:r>
    </w:p>
    <w:p w14:paraId="57616C02" w14:textId="4BC757F7" w:rsidR="00105F47" w:rsidRDefault="00105F4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Will also need to replace </w:t>
      </w:r>
      <w:proofErr w:type="spellStart"/>
      <w:r>
        <w:rPr>
          <w:rFonts w:asciiTheme="majorHAnsi" w:hAnsiTheme="majorHAnsi" w:cstheme="majorHAnsi"/>
          <w:sz w:val="13"/>
          <w:szCs w:val="13"/>
        </w:rPr>
        <w:t>coneMosaicHex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5F66FCD1" w14:textId="77777777" w:rsidR="00173EF3" w:rsidRPr="003C6EED" w:rsidRDefault="00173EF3" w:rsidP="003C6EED">
      <w:pPr>
        <w:rPr>
          <w:rFonts w:asciiTheme="majorHAnsi" w:hAnsiTheme="majorHAnsi" w:cstheme="majorHAnsi"/>
          <w:sz w:val="13"/>
          <w:szCs w:val="13"/>
        </w:rPr>
      </w:pPr>
    </w:p>
    <w:p w14:paraId="78693700" w14:textId="77777777" w:rsidR="000C4CE2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/Users/dhb/Documents/MATLAB/toolboxes/isetbio/tutorials/mrgc/t_mRGCMosaicDynamicStimulus.m -- BROKEN!</w:t>
      </w:r>
    </w:p>
    <w:p w14:paraId="4A151CFF" w14:textId="480A927B" w:rsidR="003B3505" w:rsidRDefault="003B350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4FF801FC" w14:textId="196E11E1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AC56E8">
        <w:rPr>
          <w:rFonts w:asciiTheme="majorHAnsi" w:hAnsiTheme="majorHAnsi" w:cstheme="majorHAnsi"/>
          <w:sz w:val="13"/>
          <w:szCs w:val="13"/>
        </w:rPr>
        <w:t>Referred to Nicolas 12/19.</w:t>
      </w:r>
    </w:p>
    <w:p w14:paraId="4A86DDAC" w14:textId="77777777" w:rsidR="000C4CE2" w:rsidRDefault="000C4CE2" w:rsidP="003C6EED">
      <w:pPr>
        <w:rPr>
          <w:rFonts w:asciiTheme="majorHAnsi" w:hAnsiTheme="majorHAnsi" w:cstheme="majorHAnsi"/>
          <w:sz w:val="13"/>
          <w:szCs w:val="13"/>
        </w:rPr>
      </w:pPr>
    </w:p>
    <w:p w14:paraId="6702FD10" w14:textId="1B9DA751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/Users/dhb/Documents/MATLAB/toolboxes/isetbio/tutorials/mrgc/supportTutorials_mRGCmosaic/t_mRGClatticePrecompute.m -- BROKEN!</w:t>
      </w:r>
    </w:p>
    <w:p w14:paraId="0728B1D3" w14:textId="5837DB5F" w:rsidR="00097231" w:rsidRDefault="0009723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@Nicolas</w:t>
      </w:r>
    </w:p>
    <w:p w14:paraId="3730C9CE" w14:textId="4EBFC94C" w:rsidR="00170199" w:rsidRDefault="0017019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dies in some basic way.  See below.  I can't even find it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master, however so maybe it has gone away entirely?</w:t>
      </w:r>
      <w:r w:rsidR="00531067">
        <w:rPr>
          <w:rFonts w:asciiTheme="majorHAnsi" w:hAnsiTheme="majorHAnsi" w:cstheme="majorHAnsi"/>
          <w:sz w:val="13"/>
          <w:szCs w:val="13"/>
        </w:rPr>
        <w:t xml:space="preserve">  That</w:t>
      </w:r>
    </w:p>
    <w:p w14:paraId="7166AB41" w14:textId="7EE6878C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would be a little mysterious, though, because I have merged all changes from the master into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>-merge branch?</w:t>
      </w:r>
    </w:p>
    <w:p w14:paraId="0DDBD66E" w14:textId="77777777" w:rsidR="00531067" w:rsidRDefault="00531067" w:rsidP="003C6EED">
      <w:pPr>
        <w:rPr>
          <w:rFonts w:asciiTheme="majorHAnsi" w:hAnsiTheme="majorHAnsi" w:cstheme="majorHAnsi"/>
          <w:sz w:val="13"/>
          <w:szCs w:val="13"/>
        </w:rPr>
      </w:pPr>
    </w:p>
    <w:p w14:paraId="0D2AEE24" w14:textId="211F3DF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&gt;&gt;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</w:p>
    <w:p w14:paraId="42FE8D81" w14:textId="469943C9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proofErr w:type="gramEnd"/>
    </w:p>
    <w:p w14:paraId="3A877112" w14:textId="00CA570E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>'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computeMeshFromScratch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' is not a recognized parameter. For a list of valid name-value pair arguments, see the documentation for this function.</w:t>
      </w:r>
    </w:p>
    <w:p w14:paraId="790985E5" w14:textId="77777777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7D629188" w14:textId="6D7A702D" w:rsidR="00097231" w:rsidRP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09723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097231">
        <w:rPr>
          <w:rFonts w:asciiTheme="majorHAnsi" w:hAnsiTheme="majorHAnsi" w:cstheme="majorHAnsi"/>
          <w:sz w:val="13"/>
          <w:szCs w:val="13"/>
        </w:rPr>
        <w:t>t_mRGClatticePrecompute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 xml:space="preserve"> (line 17)</w:t>
      </w:r>
    </w:p>
    <w:p w14:paraId="3A57D907" w14:textId="0D2E621E" w:rsidR="00097231" w:rsidRDefault="00097231" w:rsidP="0009723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proofErr w:type="gramStart"/>
      <w:r w:rsidRPr="00097231">
        <w:rPr>
          <w:rFonts w:asciiTheme="majorHAnsi" w:hAnsiTheme="majorHAnsi" w:cstheme="majorHAnsi"/>
          <w:sz w:val="13"/>
          <w:szCs w:val="13"/>
        </w:rPr>
        <w:t>mRGCMosaic</w:t>
      </w:r>
      <w:proofErr w:type="spellEnd"/>
      <w:r w:rsidRPr="0009723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097231">
        <w:rPr>
          <w:rFonts w:asciiTheme="majorHAnsi" w:hAnsiTheme="majorHAnsi" w:cstheme="majorHAnsi"/>
          <w:sz w:val="13"/>
          <w:szCs w:val="13"/>
        </w:rPr>
        <w:t>...</w:t>
      </w:r>
    </w:p>
    <w:p w14:paraId="332994F2" w14:textId="77777777" w:rsidR="00097231" w:rsidRPr="003C6EED" w:rsidRDefault="00097231" w:rsidP="00097231">
      <w:pPr>
        <w:rPr>
          <w:rFonts w:asciiTheme="majorHAnsi" w:hAnsiTheme="majorHAnsi" w:cstheme="majorHAnsi"/>
          <w:sz w:val="13"/>
          <w:szCs w:val="13"/>
        </w:rPr>
      </w:pPr>
    </w:p>
    <w:p w14:paraId="47273881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/Users/dhb/Documents/MATLAB/toolboxes/isetbio/tutorials/oisequences/t_oisCreate.m -- BROKEN!</w:t>
      </w:r>
    </w:p>
    <w:p w14:paraId="0E10BAA8" w14:textId="1B7460B5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@Brian, this looks like it's in your </w:t>
      </w:r>
      <w:proofErr w:type="spellStart"/>
      <w:r>
        <w:rPr>
          <w:rFonts w:asciiTheme="majorHAnsi" w:hAnsiTheme="majorHAnsi" w:cstheme="majorHAnsi"/>
          <w:sz w:val="13"/>
          <w:szCs w:val="13"/>
        </w:rPr>
        <w:t>baliwick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7F37E0E6" w14:textId="77777777" w:rsidR="00BA004B" w:rsidRDefault="00BA004B" w:rsidP="003C6EED">
      <w:pPr>
        <w:rPr>
          <w:rFonts w:asciiTheme="majorHAnsi" w:hAnsiTheme="majorHAnsi" w:cstheme="majorHAnsi"/>
          <w:sz w:val="13"/>
          <w:szCs w:val="13"/>
        </w:rPr>
      </w:pPr>
    </w:p>
    <w:p w14:paraId="4F18AFEA" w14:textId="452E2044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dying because we didn't have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ISETCam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branch.  I </w:t>
      </w:r>
      <w:proofErr w:type="gramStart"/>
      <w:r>
        <w:rPr>
          <w:rFonts w:asciiTheme="majorHAnsi" w:hAnsiTheme="majorHAnsi" w:cstheme="majorHAnsi"/>
          <w:sz w:val="13"/>
          <w:szCs w:val="13"/>
        </w:rPr>
        <w:t>moved</w:t>
      </w:r>
      <w:proofErr w:type="gramEnd"/>
    </w:p>
    <w:p w14:paraId="1E0CBA13" w14:textId="5D33E3D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lastRenderedPageBreak/>
        <w:tab/>
        <w:t xml:space="preserve">that and some other scene utilities in.  Now it is dying on the actual call to </w:t>
      </w:r>
      <w:proofErr w:type="spellStart"/>
      <w:r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>
        <w:rPr>
          <w:rFonts w:asciiTheme="majorHAnsi" w:hAnsiTheme="majorHAnsi" w:cstheme="majorHAnsi"/>
          <w:sz w:val="13"/>
          <w:szCs w:val="13"/>
        </w:rPr>
        <w:t>.</w:t>
      </w:r>
    </w:p>
    <w:p w14:paraId="099901B4" w14:textId="53A0522A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There is some tangling of the way the arguments are being passed from </w:t>
      </w:r>
      <w:proofErr w:type="spellStart"/>
      <w:r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</w:t>
      </w:r>
    </w:p>
    <w:p w14:paraId="7B6C0992" w14:textId="3C770E6B" w:rsidR="004E7E32" w:rsidRDefault="004E7E32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circa line 200, but I can't follow the logic easily.</w:t>
      </w:r>
      <w:r w:rsidR="00BA004B">
        <w:rPr>
          <w:rFonts w:asciiTheme="majorHAnsi" w:hAnsiTheme="majorHAnsi" w:cstheme="majorHAnsi"/>
          <w:sz w:val="13"/>
          <w:szCs w:val="13"/>
        </w:rPr>
        <w:t xml:space="preserve">  </w:t>
      </w:r>
    </w:p>
    <w:p w14:paraId="6A72625B" w14:textId="77777777" w:rsidR="006F1B41" w:rsidRDefault="006F1B41" w:rsidP="003C6EED">
      <w:pPr>
        <w:rPr>
          <w:rFonts w:asciiTheme="majorHAnsi" w:hAnsiTheme="majorHAnsi" w:cstheme="majorHAnsi"/>
          <w:sz w:val="13"/>
          <w:szCs w:val="13"/>
        </w:rPr>
      </w:pPr>
    </w:p>
    <w:p w14:paraId="0F81669C" w14:textId="225887E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>Operator ':' is not supported for operands of type 'struct'.</w:t>
      </w:r>
    </w:p>
    <w:p w14:paraId="724A255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218877EB" w14:textId="3963ADB9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sceneVernier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1176)</w:t>
      </w:r>
    </w:p>
    <w:p w14:paraId="0B6D3416" w14:textId="400C5A23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topCols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= 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1:width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) + round((c - width)/2) - floor(offset/2);</w:t>
      </w:r>
    </w:p>
    <w:p w14:paraId="7773EEEE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35A2107B" w14:textId="34EAD8F1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493)</w:t>
      </w:r>
    </w:p>
    <w:p w14:paraId="255F0771" w14:textId="3091626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</w:t>
      </w: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 scene = sceneVernier(</w:t>
      </w:r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scene,sz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>,width,offset,lineReflectance,backReflectance);</w:t>
      </w:r>
    </w:p>
    <w:p w14:paraId="49AD3BD6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5DD6D04" w14:textId="5479D75F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201)</w:t>
      </w:r>
    </w:p>
    <w:p w14:paraId="6AABF7FC" w14:textId="6148474E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 w:rsidRPr="006F1B41">
        <w:rPr>
          <w:rFonts w:asciiTheme="majorHAnsi" w:hAnsiTheme="majorHAnsi" w:cstheme="majorHAnsi"/>
          <w:sz w:val="13"/>
          <w:szCs w:val="13"/>
        </w:rPr>
        <w:t xml:space="preserve">            s</w:t>
      </w: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cene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{ii}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sceneCreate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'display',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tparams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(ii));</w:t>
      </w:r>
    </w:p>
    <w:p w14:paraId="62556DF7" w14:textId="77777777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02687A65" w14:textId="2CE4557A" w:rsidR="006F1B41" w:rsidRP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t_oisCreate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 xml:space="preserve"> (line 139)</w:t>
      </w:r>
    </w:p>
    <w:p w14:paraId="7FBCFEC8" w14:textId="4EAFF080" w:rsidR="006F1B41" w:rsidRDefault="006F1B41" w:rsidP="006F1B41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6F1B41">
        <w:rPr>
          <w:rFonts w:asciiTheme="majorHAnsi" w:hAnsiTheme="majorHAnsi" w:cstheme="majorHAnsi"/>
          <w:sz w:val="13"/>
          <w:szCs w:val="13"/>
        </w:rPr>
        <w:t xml:space="preserve">[vernier, scenes] = </w:t>
      </w:r>
      <w:proofErr w:type="spellStart"/>
      <w:proofErr w:type="gramStart"/>
      <w:r w:rsidRPr="006F1B41">
        <w:rPr>
          <w:rFonts w:asciiTheme="majorHAnsi" w:hAnsiTheme="majorHAnsi" w:cstheme="majorHAnsi"/>
          <w:sz w:val="13"/>
          <w:szCs w:val="13"/>
        </w:rPr>
        <w:t>oisCreate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(</w:t>
      </w:r>
      <w:proofErr w:type="gramEnd"/>
      <w:r w:rsidRPr="006F1B41">
        <w:rPr>
          <w:rFonts w:asciiTheme="majorHAnsi" w:hAnsiTheme="majorHAnsi" w:cstheme="majorHAnsi"/>
          <w:sz w:val="13"/>
          <w:szCs w:val="13"/>
        </w:rPr>
        <w:t xml:space="preserve">'vernier', 'add', </w:t>
      </w:r>
      <w:proofErr w:type="spellStart"/>
      <w:r w:rsidRPr="006F1B41">
        <w:rPr>
          <w:rFonts w:asciiTheme="majorHAnsi" w:hAnsiTheme="majorHAnsi" w:cstheme="majorHAnsi"/>
          <w:sz w:val="13"/>
          <w:szCs w:val="13"/>
        </w:rPr>
        <w:t>stimWeights</w:t>
      </w:r>
      <w:proofErr w:type="spellEnd"/>
      <w:r w:rsidRPr="006F1B41">
        <w:rPr>
          <w:rFonts w:asciiTheme="majorHAnsi" w:hAnsiTheme="majorHAnsi" w:cstheme="majorHAnsi"/>
          <w:sz w:val="13"/>
          <w:szCs w:val="13"/>
        </w:rPr>
        <w:t>, ...</w:t>
      </w:r>
    </w:p>
    <w:p w14:paraId="76764E4A" w14:textId="77777777" w:rsidR="006F1B41" w:rsidRPr="003C6EED" w:rsidRDefault="006F1B41" w:rsidP="006F1B41">
      <w:pPr>
        <w:rPr>
          <w:rFonts w:asciiTheme="majorHAnsi" w:hAnsiTheme="majorHAnsi" w:cstheme="majorHAnsi"/>
          <w:sz w:val="13"/>
          <w:szCs w:val="13"/>
        </w:rPr>
      </w:pPr>
    </w:p>
    <w:p w14:paraId="1ED0013B" w14:textId="77777777" w:rsidR="003C6EED" w:rsidRPr="00F67BA2" w:rsidRDefault="003C6EED" w:rsidP="003C6EED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/Users/dhb/Documents/MATLAB/toolboxes/isetbio/tutorials/optics/t_wvfWatsonJOV.m -- </w:t>
      </w:r>
      <w:r w:rsidRPr="00F67BA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2A47A42F" w14:textId="1993ABA7" w:rsidR="00B13774" w:rsidRDefault="00B13774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="0091183C">
        <w:rPr>
          <w:rFonts w:asciiTheme="majorHAnsi" w:hAnsiTheme="majorHAnsi" w:cstheme="majorHAnsi"/>
          <w:sz w:val="13"/>
          <w:szCs w:val="13"/>
        </w:rPr>
        <w:t xml:space="preserve">Got this to work again.  There is a comment from before that Brian and I should </w:t>
      </w:r>
      <w:proofErr w:type="gramStart"/>
      <w:r w:rsidR="0091183C">
        <w:rPr>
          <w:rFonts w:asciiTheme="majorHAnsi" w:hAnsiTheme="majorHAnsi" w:cstheme="majorHAnsi"/>
          <w:sz w:val="13"/>
          <w:szCs w:val="13"/>
        </w:rPr>
        <w:t>try</w:t>
      </w:r>
      <w:proofErr w:type="gramEnd"/>
    </w:p>
    <w:p w14:paraId="40511517" w14:textId="32F8FD3D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to figure out why the figures we produce don't match up with Watson's.  Maybe </w:t>
      </w:r>
    </w:p>
    <w:p w14:paraId="4EE954FC" w14:textId="59A95871" w:rsidR="0091183C" w:rsidRDefault="0091183C" w:rsidP="0091183C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a microns/diopters issue in specification of </w:t>
      </w:r>
      <w:proofErr w:type="spellStart"/>
      <w:r>
        <w:rPr>
          <w:rFonts w:asciiTheme="majorHAnsi" w:hAnsiTheme="majorHAnsi" w:cstheme="majorHAnsi"/>
          <w:sz w:val="13"/>
          <w:szCs w:val="13"/>
        </w:rPr>
        <w:t>zcoeffs</w:t>
      </w:r>
      <w:proofErr w:type="spellEnd"/>
      <w:r>
        <w:rPr>
          <w:rFonts w:asciiTheme="majorHAnsi" w:hAnsiTheme="majorHAnsi" w:cstheme="majorHAnsi"/>
          <w:sz w:val="13"/>
          <w:szCs w:val="13"/>
        </w:rPr>
        <w:t>?  Just a guess.</w:t>
      </w:r>
    </w:p>
    <w:p w14:paraId="3DD88E0E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01EBDAA0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/Users/dhb/Documents/MATLAB/toolboxes/isetbio/tutorials/recipes/t_computingWithCustomPSFs.m -- BROKEN!</w:t>
      </w:r>
    </w:p>
    <w:p w14:paraId="502ED9E8" w14:textId="504F762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is broken because a call to </w:t>
      </w:r>
      <w:proofErr w:type="spellStart"/>
      <w:proofErr w:type="gram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>(</w:t>
      </w:r>
      <w:proofErr w:type="gramEnd"/>
      <w:r>
        <w:rPr>
          <w:rFonts w:asciiTheme="majorHAnsi" w:hAnsiTheme="majorHAnsi" w:cstheme="majorHAnsi"/>
          <w:sz w:val="13"/>
          <w:szCs w:val="13"/>
        </w:rPr>
        <w:t>optics,'</w:t>
      </w:r>
      <w:proofErr w:type="spellStart"/>
      <w:r>
        <w:rPr>
          <w:rFonts w:asciiTheme="majorHAnsi" w:hAnsiTheme="majorHAnsi" w:cstheme="majorHAnsi"/>
          <w:sz w:val="13"/>
          <w:szCs w:val="13"/>
        </w:rPr>
        <w:t>psf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support', ...) appears has quite a different calling conven</w:t>
      </w:r>
      <w:r w:rsidR="00F67BA2">
        <w:rPr>
          <w:rFonts w:asciiTheme="majorHAnsi" w:hAnsiTheme="majorHAnsi" w:cstheme="majorHAnsi"/>
          <w:sz w:val="13"/>
          <w:szCs w:val="13"/>
        </w:rPr>
        <w:t>t</w:t>
      </w:r>
      <w:r>
        <w:rPr>
          <w:rFonts w:asciiTheme="majorHAnsi" w:hAnsiTheme="majorHAnsi" w:cstheme="majorHAnsi"/>
          <w:sz w:val="13"/>
          <w:szCs w:val="13"/>
        </w:rPr>
        <w:t>ion now than</w:t>
      </w:r>
    </w:p>
    <w:p w14:paraId="306A727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once did.  Not sure why, nor is it immediately clear how to get the new needed </w:t>
      </w:r>
      <w:proofErr w:type="spellStart"/>
      <w:r>
        <w:rPr>
          <w:rFonts w:asciiTheme="majorHAnsi" w:hAnsiTheme="majorHAnsi" w:cstheme="majorHAnsi"/>
          <w:sz w:val="13"/>
          <w:szCs w:val="13"/>
        </w:rPr>
        <w:t>args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to pass.</w:t>
      </w:r>
    </w:p>
    <w:p w14:paraId="7EB57619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</w:p>
    <w:p w14:paraId="1280927F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This was also broken for a different reason in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branch, so once the </w:t>
      </w:r>
      <w:proofErr w:type="spellStart"/>
      <w:r>
        <w:rPr>
          <w:rFonts w:asciiTheme="majorHAnsi" w:hAnsiTheme="majorHAnsi" w:cstheme="majorHAnsi"/>
          <w:sz w:val="13"/>
          <w:szCs w:val="13"/>
        </w:rPr>
        <w:t>opticsGet</w:t>
      </w:r>
      <w:proofErr w:type="spellEnd"/>
      <w:r>
        <w:rPr>
          <w:rFonts w:asciiTheme="majorHAnsi" w:hAnsiTheme="majorHAnsi" w:cstheme="majorHAnsi"/>
          <w:sz w:val="13"/>
          <w:szCs w:val="13"/>
        </w:rPr>
        <w:t xml:space="preserve"> problem is </w:t>
      </w:r>
      <w:proofErr w:type="gramStart"/>
      <w:r>
        <w:rPr>
          <w:rFonts w:asciiTheme="majorHAnsi" w:hAnsiTheme="majorHAnsi" w:cstheme="majorHAnsi"/>
          <w:sz w:val="13"/>
          <w:szCs w:val="13"/>
        </w:rPr>
        <w:t>fixed</w:t>
      </w:r>
      <w:proofErr w:type="gramEnd"/>
    </w:p>
    <w:p w14:paraId="6980DDE3" w14:textId="77777777" w:rsidR="008F16A4" w:rsidRDefault="008F16A4" w:rsidP="008F16A4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there may be additional issues.</w:t>
      </w:r>
    </w:p>
    <w:p w14:paraId="08DAD757" w14:textId="77777777" w:rsidR="004D1155" w:rsidRDefault="004D1155" w:rsidP="008F16A4">
      <w:pPr>
        <w:rPr>
          <w:rFonts w:asciiTheme="majorHAnsi" w:hAnsiTheme="majorHAnsi" w:cstheme="majorHAnsi"/>
          <w:sz w:val="13"/>
          <w:szCs w:val="13"/>
        </w:rPr>
      </w:pPr>
    </w:p>
    <w:p w14:paraId="00394A22" w14:textId="77777777" w:rsidR="004D1155" w:rsidRPr="00DB1EB2" w:rsidRDefault="004D1155" w:rsidP="004D1155">
      <w:pPr>
        <w:rPr>
          <w:rFonts w:asciiTheme="majorHAnsi" w:hAnsiTheme="majorHAnsi" w:cstheme="majorHAnsi"/>
          <w:color w:val="00B050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 xml:space="preserve">/Users/dhb/Documents/MATLAB/toolboxes/isetbio/tutorials/outersegment/underDevelopment_os/t_osCurrentsVsLuminanceLevel.m -- </w:t>
      </w:r>
      <w:r w:rsidRPr="00DB1EB2">
        <w:rPr>
          <w:rFonts w:asciiTheme="majorHAnsi" w:hAnsiTheme="majorHAnsi" w:cstheme="majorHAnsi"/>
          <w:color w:val="00B050"/>
          <w:sz w:val="13"/>
          <w:szCs w:val="13"/>
        </w:rPr>
        <w:t>BROKEN!</w:t>
      </w:r>
    </w:p>
    <w:p w14:paraId="30DDB792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Fixed so it runs again.  It was </w:t>
      </w:r>
      <w:proofErr w:type="spellStart"/>
      <w:r>
        <w:rPr>
          <w:rFonts w:asciiTheme="majorHAnsi" w:hAnsiTheme="majorHAnsi" w:cstheme="majorHAnsi"/>
          <w:sz w:val="13"/>
          <w:szCs w:val="13"/>
        </w:rPr>
        <w:t>underDevelopment</w:t>
      </w:r>
      <w:proofErr w:type="spellEnd"/>
      <w:r>
        <w:rPr>
          <w:rFonts w:asciiTheme="majorHAnsi" w:hAnsiTheme="majorHAnsi" w:cstheme="majorHAnsi"/>
          <w:sz w:val="13"/>
          <w:szCs w:val="13"/>
        </w:rPr>
        <w:t>, I think, because it is sufficiently undercommented as not to be useful as a tutorial.</w:t>
      </w:r>
    </w:p>
    <w:p w14:paraId="44D81EE0" w14:textId="77777777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Which is to say, the only comments are ones DHB added some time ago, kvetching about the lack of comments.</w:t>
      </w:r>
    </w:p>
    <w:p w14:paraId="5EF3E245" w14:textId="0AF1267C" w:rsidR="004D1155" w:rsidRDefault="004D1155" w:rsidP="004D115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 xml:space="preserve">It does produce some </w:t>
      </w:r>
      <w:proofErr w:type="gramStart"/>
      <w:r>
        <w:rPr>
          <w:rFonts w:asciiTheme="majorHAnsi" w:hAnsiTheme="majorHAnsi" w:cstheme="majorHAnsi"/>
          <w:sz w:val="13"/>
          <w:szCs w:val="13"/>
        </w:rPr>
        <w:t>nice looking</w:t>
      </w:r>
      <w:proofErr w:type="gramEnd"/>
      <w:r>
        <w:rPr>
          <w:rFonts w:asciiTheme="majorHAnsi" w:hAnsiTheme="majorHAnsi" w:cstheme="majorHAnsi"/>
          <w:sz w:val="13"/>
          <w:szCs w:val="13"/>
        </w:rPr>
        <w:t xml:space="preserve"> figures, so could be quite useful if we knew what it was about.</w:t>
      </w:r>
    </w:p>
    <w:p w14:paraId="07487637" w14:textId="77777777" w:rsidR="008F16A4" w:rsidRDefault="008F16A4" w:rsidP="0091183C">
      <w:pPr>
        <w:rPr>
          <w:rFonts w:asciiTheme="majorHAnsi" w:hAnsiTheme="majorHAnsi" w:cstheme="majorHAnsi"/>
          <w:sz w:val="13"/>
          <w:szCs w:val="13"/>
        </w:rPr>
      </w:pPr>
    </w:p>
    <w:p w14:paraId="6D0BC174" w14:textId="77777777" w:rsidR="00B13774" w:rsidRPr="003C6EED" w:rsidRDefault="00B13774" w:rsidP="003C6EED">
      <w:pPr>
        <w:rPr>
          <w:rFonts w:asciiTheme="majorHAnsi" w:hAnsiTheme="majorHAnsi" w:cstheme="majorHAnsi"/>
          <w:sz w:val="13"/>
          <w:szCs w:val="13"/>
        </w:rPr>
      </w:pPr>
    </w:p>
    <w:p w14:paraId="472E4CF6" w14:textId="77777777" w:rsidR="008F16A4" w:rsidRPr="003C6EED" w:rsidRDefault="008F16A4" w:rsidP="003C6EED">
      <w:pPr>
        <w:rPr>
          <w:rFonts w:asciiTheme="majorHAnsi" w:hAnsiTheme="majorHAnsi" w:cstheme="majorHAnsi"/>
          <w:sz w:val="13"/>
          <w:szCs w:val="13"/>
        </w:rPr>
      </w:pPr>
    </w:p>
    <w:p w14:paraId="303C4B6D" w14:textId="77777777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/Users/dhb/Documents/MATLAB/toolboxes/isetbio/tutorials/recipes/t_dynamicStimulusToPhotocurrent.m -- BROKEN!</w:t>
      </w:r>
    </w:p>
    <w:p w14:paraId="76C99B0E" w14:textId="21B10848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throws the following error.</w:t>
      </w:r>
      <w:r w:rsidR="00B92873">
        <w:rPr>
          <w:rFonts w:asciiTheme="majorHAnsi" w:hAnsiTheme="majorHAnsi" w:cstheme="majorHAnsi"/>
          <w:sz w:val="13"/>
          <w:szCs w:val="13"/>
        </w:rPr>
        <w:t xml:space="preserve">  This runs further on the </w:t>
      </w:r>
      <w:proofErr w:type="spellStart"/>
      <w:r w:rsidR="00B92873">
        <w:rPr>
          <w:rFonts w:asciiTheme="majorHAnsi" w:hAnsiTheme="majorHAnsi" w:cstheme="majorHAnsi"/>
          <w:sz w:val="13"/>
          <w:szCs w:val="13"/>
        </w:rPr>
        <w:t>ISETBio</w:t>
      </w:r>
      <w:proofErr w:type="spellEnd"/>
      <w:r w:rsidR="00B92873">
        <w:rPr>
          <w:rFonts w:asciiTheme="majorHAnsi" w:hAnsiTheme="majorHAnsi" w:cstheme="majorHAnsi"/>
          <w:sz w:val="13"/>
          <w:szCs w:val="13"/>
        </w:rPr>
        <w:t xml:space="preserve"> branch, but throws an out of </w:t>
      </w:r>
      <w:proofErr w:type="gramStart"/>
      <w:r w:rsidR="00B92873">
        <w:rPr>
          <w:rFonts w:asciiTheme="majorHAnsi" w:hAnsiTheme="majorHAnsi" w:cstheme="majorHAnsi"/>
          <w:sz w:val="13"/>
          <w:szCs w:val="13"/>
        </w:rPr>
        <w:t>memory</w:t>
      </w:r>
      <w:proofErr w:type="gramEnd"/>
    </w:p>
    <w:p w14:paraId="0F285DC2" w14:textId="0E3335ED" w:rsidR="00B92873" w:rsidRDefault="00B92873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on the java heap error.  That's not good, on a machine with 64GB memory.  Scale it down.</w:t>
      </w:r>
    </w:p>
    <w:p w14:paraId="6E5CBDFF" w14:textId="77777777" w:rsidR="00CE1FB5" w:rsidRDefault="00CE1FB5" w:rsidP="003C6EED">
      <w:pPr>
        <w:rPr>
          <w:rFonts w:asciiTheme="majorHAnsi" w:hAnsiTheme="majorHAnsi" w:cstheme="majorHAnsi"/>
          <w:sz w:val="13"/>
          <w:szCs w:val="13"/>
        </w:rPr>
      </w:pPr>
    </w:p>
    <w:p w14:paraId="3CED8E08" w14:textId="50D92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</w:p>
    <w:p w14:paraId="006E9D21" w14:textId="35FBC28F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Setting up cone mosaic.</w:t>
      </w:r>
    </w:p>
    <w:p w14:paraId="2E8EB4C2" w14:textId="1663A5C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Creating zero contrast background scene.</w:t>
      </w:r>
    </w:p>
    <w:p w14:paraId="33B9520B" w14:textId="07DB246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Mean scene luminance: 94.76 cd/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m2</w:t>
      </w:r>
      <w:proofErr w:type="gramEnd"/>
    </w:p>
    <w:p w14:paraId="678D2D9F" w14:textId="7D11235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>Computing retinal image for background scene.</w:t>
      </w:r>
    </w:p>
    <w:p w14:paraId="2E1C291B" w14:textId="1586A8B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Warning: Returning lens to sensor distance. </w:t>
      </w:r>
    </w:p>
    <w:p w14:paraId="0961C81B" w14:textId="6A03269B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&gt;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oiGet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304)</w:t>
      </w:r>
    </w:p>
    <w:p w14:paraId="07465861" w14:textId="15ECF60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1181)</w:t>
      </w:r>
    </w:p>
    <w:p w14:paraId="30B926EE" w14:textId="3EA65B35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 </w:t>
      </w:r>
    </w:p>
    <w:p w14:paraId="4A1739F3" w14:textId="0F05C7BD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using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&gt;</w:t>
      </w:r>
      <w:proofErr w:type="spellStart"/>
      <w:proofErr w:type="gram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proofErr w:type="gramEnd"/>
    </w:p>
    <w:p w14:paraId="7816EFAC" w14:textId="6BCC5C13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Failed to set pupil diameter as </w:t>
      </w:r>
      <w:proofErr w:type="gramStart"/>
      <w:r w:rsidRPr="00CE1FB5">
        <w:rPr>
          <w:rFonts w:asciiTheme="majorHAnsi" w:hAnsiTheme="majorHAnsi" w:cstheme="majorHAnsi"/>
          <w:sz w:val="13"/>
          <w:szCs w:val="13"/>
        </w:rPr>
        <w:t>expected</w:t>
      </w:r>
      <w:proofErr w:type="gramEnd"/>
    </w:p>
    <w:p w14:paraId="22F595DE" w14:textId="77777777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42832D35" w14:textId="19F52A82" w:rsidR="00CE1FB5" w:rsidRP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r w:rsidRPr="00CE1FB5">
        <w:rPr>
          <w:rFonts w:asciiTheme="majorHAnsi" w:hAnsiTheme="majorHAnsi" w:cstheme="majorHAnsi"/>
          <w:sz w:val="13"/>
          <w:szCs w:val="13"/>
        </w:rPr>
        <w:t xml:space="preserve">Error in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t_dynamicStimulusToPhotocurrent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(line 163)</w:t>
      </w:r>
    </w:p>
    <w:p w14:paraId="3798331D" w14:textId="6D6C7C63" w:rsidR="00CE1FB5" w:rsidRDefault="00CE1FB5" w:rsidP="00CE1FB5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BaseOI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 xml:space="preserve"> = 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opticalImageConstruct</w:t>
      </w:r>
      <w:proofErr w:type="spellEnd"/>
      <w:r w:rsidRPr="00CE1FB5">
        <w:rPr>
          <w:rFonts w:asciiTheme="majorHAnsi" w:hAnsiTheme="majorHAnsi" w:cstheme="majorHAnsi"/>
          <w:sz w:val="13"/>
          <w:szCs w:val="13"/>
        </w:rPr>
        <w:t>(</w:t>
      </w:r>
      <w:proofErr w:type="spellStart"/>
      <w:r w:rsidRPr="00CE1FB5">
        <w:rPr>
          <w:rFonts w:asciiTheme="majorHAnsi" w:hAnsiTheme="majorHAnsi" w:cstheme="majorHAnsi"/>
          <w:sz w:val="13"/>
          <w:szCs w:val="13"/>
        </w:rPr>
        <w:t>oiParams</w:t>
      </w:r>
      <w:proofErr w:type="spellEnd"/>
      <w:proofErr w:type="gramStart"/>
      <w:r w:rsidRPr="00CE1FB5">
        <w:rPr>
          <w:rFonts w:asciiTheme="majorHAnsi" w:hAnsiTheme="majorHAnsi" w:cstheme="majorHAnsi"/>
          <w:sz w:val="13"/>
          <w:szCs w:val="13"/>
        </w:rPr>
        <w:t>);</w:t>
      </w:r>
      <w:proofErr w:type="gramEnd"/>
    </w:p>
    <w:p w14:paraId="37A1AF91" w14:textId="77777777" w:rsidR="00CE1FB5" w:rsidRPr="003C6EED" w:rsidRDefault="00CE1FB5" w:rsidP="00CE1FB5">
      <w:pPr>
        <w:rPr>
          <w:rFonts w:asciiTheme="majorHAnsi" w:hAnsiTheme="majorHAnsi" w:cstheme="majorHAnsi"/>
          <w:sz w:val="13"/>
          <w:szCs w:val="13"/>
        </w:rPr>
      </w:pPr>
    </w:p>
    <w:p w14:paraId="19ED0300" w14:textId="29A159CA" w:rsidR="003C6EED" w:rsidRDefault="003C6EED" w:rsidP="003C6EED">
      <w:pPr>
        <w:rPr>
          <w:rFonts w:asciiTheme="majorHAnsi" w:hAnsiTheme="majorHAnsi" w:cstheme="majorHAnsi"/>
          <w:sz w:val="13"/>
          <w:szCs w:val="13"/>
        </w:rPr>
      </w:pPr>
      <w:r w:rsidRPr="003C6EED">
        <w:rPr>
          <w:rFonts w:asciiTheme="majorHAnsi" w:hAnsiTheme="majorHAnsi" w:cstheme="majorHAnsi"/>
          <w:sz w:val="13"/>
          <w:szCs w:val="13"/>
        </w:rPr>
        <w:t>/Users/dhb/Documents/MATLAB/toolboxes/isetbio/tutorials/wavefront/underDevelopment/t_wvfComputeAverageObserverConePSF.m -- BROKEN!</w:t>
      </w:r>
    </w:p>
    <w:p w14:paraId="23CCD88E" w14:textId="2A3E92FA" w:rsidR="001D3509" w:rsidRDefault="001D3509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  <w:t>This is under development and throws an error that says so.  It should not be autorun.  We should update it, though.</w:t>
      </w:r>
    </w:p>
    <w:p w14:paraId="1A56EC33" w14:textId="77777777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</w:p>
    <w:p w14:paraId="69408AE4" w14:textId="00CD67B6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 xml:space="preserve">Let's not use red text to print out expected things.  An example is </w:t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t_roiBasic.m</w:t>
      </w:r>
      <w:proofErr w:type="spellEnd"/>
      <w:r>
        <w:rPr>
          <w:rFonts w:asciiTheme="majorHAnsi" w:hAnsiTheme="majorHAnsi" w:cstheme="majorHAnsi"/>
          <w:sz w:val="13"/>
          <w:szCs w:val="13"/>
        </w:rPr>
        <w:t>.  Red text screams out, "I am broken".  More generally,</w:t>
      </w:r>
    </w:p>
    <w:p w14:paraId="0412EDE0" w14:textId="3B8EA74A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>we should try to avoid have tutorials throw warnings.  Other ones to look at in this regard:</w:t>
      </w:r>
    </w:p>
    <w:p w14:paraId="2CC70564" w14:textId="6E1CB89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t_mRGCMosaicVisualize.m</w:t>
      </w:r>
      <w:proofErr w:type="spellEnd"/>
    </w:p>
    <w:p w14:paraId="3BDBEC6D" w14:textId="3D05DAB9" w:rsidR="00F13207" w:rsidRDefault="00F13207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F13207">
        <w:rPr>
          <w:rFonts w:asciiTheme="majorHAnsi" w:hAnsiTheme="majorHAnsi" w:cstheme="majorHAnsi"/>
          <w:sz w:val="13"/>
          <w:szCs w:val="13"/>
        </w:rPr>
        <w:t>t_mRGCMosaicBasic.m</w:t>
      </w:r>
      <w:proofErr w:type="spellEnd"/>
    </w:p>
    <w:p w14:paraId="54390845" w14:textId="34CAACD5" w:rsidR="00CD6D2A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t_fixationalEyeMovementsAndConeMosaicVideo.m</w:t>
      </w:r>
      <w:proofErr w:type="spellEnd"/>
    </w:p>
    <w:p w14:paraId="07CDC8DC" w14:textId="58B91649" w:rsidR="00CD6D2A" w:rsidRPr="003C6EED" w:rsidRDefault="00CD6D2A" w:rsidP="003C6EED">
      <w:pPr>
        <w:rPr>
          <w:rFonts w:asciiTheme="majorHAnsi" w:hAnsiTheme="majorHAnsi" w:cstheme="majorHAnsi"/>
          <w:sz w:val="13"/>
          <w:szCs w:val="13"/>
        </w:rPr>
      </w:pPr>
      <w:r>
        <w:rPr>
          <w:rFonts w:asciiTheme="majorHAnsi" w:hAnsiTheme="majorHAnsi" w:cstheme="majorHAnsi"/>
          <w:sz w:val="13"/>
          <w:szCs w:val="13"/>
        </w:rPr>
        <w:tab/>
      </w:r>
      <w:proofErr w:type="spellStart"/>
      <w:r w:rsidRPr="00CD6D2A">
        <w:rPr>
          <w:rFonts w:asciiTheme="majorHAnsi" w:hAnsiTheme="majorHAnsi" w:cstheme="majorHAnsi"/>
          <w:sz w:val="13"/>
          <w:szCs w:val="13"/>
        </w:rPr>
        <w:t>t_conesEyeSensitivity.m</w:t>
      </w:r>
      <w:proofErr w:type="spellEnd"/>
    </w:p>
    <w:p w14:paraId="467E261F" w14:textId="0602313C" w:rsidR="003C6EED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t_cMosaicRankedSubjectsOptics.m</w:t>
      </w:r>
      <w:proofErr w:type="spellEnd"/>
    </w:p>
    <w:p w14:paraId="10DEC130" w14:textId="02BF836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t_cMosaicModifyApertureProperties</w:t>
      </w:r>
      <w:proofErr w:type="spellEnd"/>
    </w:p>
    <w:p w14:paraId="6E93294E" w14:textId="35608CD8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proofErr w:type="spellStart"/>
      <w:r w:rsidRPr="00CD6D2A">
        <w:rPr>
          <w:rFonts w:asciiTheme="majorHAnsi" w:hAnsiTheme="majorHAnsi" w:cstheme="majorHAnsi"/>
          <w:sz w:val="15"/>
          <w:szCs w:val="15"/>
        </w:rPr>
        <w:t>t_cMosaicAndOpticsGrid</w:t>
      </w:r>
      <w:proofErr w:type="spellEnd"/>
    </w:p>
    <w:p w14:paraId="52A167A8" w14:textId="77777777" w:rsidR="00CD6D2A" w:rsidRDefault="00CD6D2A" w:rsidP="00871451">
      <w:pPr>
        <w:rPr>
          <w:rFonts w:asciiTheme="majorHAnsi" w:hAnsiTheme="majorHAnsi" w:cstheme="majorHAnsi"/>
          <w:sz w:val="15"/>
          <w:szCs w:val="15"/>
        </w:rPr>
      </w:pPr>
    </w:p>
    <w:p w14:paraId="5EC15E9C" w14:textId="77777777" w:rsidR="008D54AA" w:rsidRDefault="008D54AA" w:rsidP="008D54AA">
      <w:pPr>
        <w:rPr>
          <w:rFonts w:asciiTheme="majorHAnsi" w:hAnsiTheme="majorHAnsi" w:cstheme="majorHAnsi"/>
          <w:sz w:val="13"/>
          <w:szCs w:val="13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/Users/dhb/Documents/MATLAB/toolboxes/isetbio/tutorials/recipes/t_generateConeSpecificStimuli.m </w:t>
      </w:r>
      <w:r w:rsidRPr="003C6EED">
        <w:rPr>
          <w:rFonts w:asciiTheme="majorHAnsi" w:hAnsiTheme="majorHAnsi" w:cstheme="majorHAnsi"/>
          <w:sz w:val="13"/>
          <w:szCs w:val="13"/>
        </w:rPr>
        <w:t>-- BROKEN!</w:t>
      </w:r>
    </w:p>
    <w:p w14:paraId="5D2B0F83" w14:textId="20E4195A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Might be as simple as a transpose somewhere, but something has changed in some basic </w:t>
      </w:r>
      <w:proofErr w:type="gramStart"/>
      <w:r>
        <w:rPr>
          <w:rFonts w:asciiTheme="majorHAnsi" w:hAnsiTheme="majorHAnsi" w:cstheme="majorHAnsi"/>
          <w:sz w:val="15"/>
          <w:szCs w:val="15"/>
        </w:rPr>
        <w:t>convention</w:t>
      </w:r>
      <w:proofErr w:type="gramEnd"/>
    </w:p>
    <w:p w14:paraId="3ACA120C" w14:textId="6393E728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that we ought to understand.</w:t>
      </w:r>
    </w:p>
    <w:p w14:paraId="6A291270" w14:textId="77777777" w:rsid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35EC2AEC" w14:textId="2212D3C8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using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proofErr w:type="gramEnd"/>
    </w:p>
    <w:p w14:paraId="40375F80" w14:textId="4753632B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image/T data sizes are incorrect. If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im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is RGB, size(T,1) must be 3.</w:t>
      </w:r>
    </w:p>
    <w:p w14:paraId="27577B15" w14:textId="77777777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</w:p>
    <w:p w14:paraId="62199657" w14:textId="65103559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Error in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t_generateConeSpecificStimuli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(line 50)</w:t>
      </w:r>
    </w:p>
    <w:p w14:paraId="0AA96CE9" w14:textId="39DB712C" w:rsidR="008D54AA" w:rsidRPr="008D54AA" w:rsidRDefault="008D54AA" w:rsidP="008D54AA">
      <w:pPr>
        <w:rPr>
          <w:rFonts w:asciiTheme="majorHAnsi" w:hAnsiTheme="majorHAnsi" w:cstheme="majorHAnsi"/>
          <w:sz w:val="15"/>
          <w:szCs w:val="15"/>
        </w:rPr>
      </w:pPr>
      <w:r w:rsidRPr="008D54AA">
        <w:rPr>
          <w:rFonts w:asciiTheme="majorHAnsi" w:hAnsiTheme="majorHAnsi" w:cstheme="majorHAnsi"/>
          <w:sz w:val="15"/>
          <w:szCs w:val="15"/>
        </w:rPr>
        <w:t xml:space="preserve">   </w:t>
      </w:r>
      <w:r>
        <w:rPr>
          <w:rFonts w:asciiTheme="majorHAnsi" w:hAnsiTheme="majorHAnsi" w:cstheme="majorHAnsi"/>
          <w:sz w:val="15"/>
          <w:szCs w:val="15"/>
        </w:rPr>
        <w:tab/>
      </w:r>
      <w:r w:rsidRPr="008D54AA"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background.RGB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 xml:space="preserve"> = </w:t>
      </w:r>
      <w:proofErr w:type="spellStart"/>
      <w:proofErr w:type="gramStart"/>
      <w:r w:rsidRPr="008D54AA">
        <w:rPr>
          <w:rFonts w:asciiTheme="majorHAnsi" w:hAnsiTheme="majorHAnsi" w:cstheme="majorHAnsi"/>
          <w:sz w:val="15"/>
          <w:szCs w:val="15"/>
        </w:rPr>
        <w:t>imageLinearTransform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proofErr w:type="gramEnd"/>
      <w:r w:rsidRPr="008D54AA">
        <w:rPr>
          <w:rFonts w:asciiTheme="majorHAnsi" w:hAnsiTheme="majorHAnsi" w:cstheme="majorHAnsi"/>
          <w:sz w:val="15"/>
          <w:szCs w:val="15"/>
        </w:rPr>
        <w:t>background.XYZ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inv(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displayGet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(</w:t>
      </w:r>
      <w:proofErr w:type="spellStart"/>
      <w:r w:rsidRPr="008D54AA">
        <w:rPr>
          <w:rFonts w:asciiTheme="majorHAnsi" w:hAnsiTheme="majorHAnsi" w:cstheme="majorHAnsi"/>
          <w:sz w:val="15"/>
          <w:szCs w:val="15"/>
        </w:rPr>
        <w:t>presentationDisplay</w:t>
      </w:r>
      <w:proofErr w:type="spellEnd"/>
      <w:r w:rsidRPr="008D54AA">
        <w:rPr>
          <w:rFonts w:asciiTheme="majorHAnsi" w:hAnsiTheme="majorHAnsi" w:cstheme="majorHAnsi"/>
          <w:sz w:val="15"/>
          <w:szCs w:val="15"/>
        </w:rPr>
        <w:t>, 'rgb2xyz')));</w:t>
      </w:r>
    </w:p>
    <w:p w14:paraId="6F71C23C" w14:textId="027351E1" w:rsidR="00D911E4" w:rsidRPr="00DF2B58" w:rsidRDefault="00D911E4" w:rsidP="00871451">
      <w:pPr>
        <w:rPr>
          <w:rFonts w:asciiTheme="majorHAnsi" w:hAnsiTheme="majorHAnsi" w:cstheme="majorHAnsi"/>
          <w:sz w:val="15"/>
          <w:szCs w:val="15"/>
        </w:rPr>
      </w:pPr>
    </w:p>
    <w:sectPr w:rsidR="00D911E4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242BC"/>
    <w:rsid w:val="00051B5C"/>
    <w:rsid w:val="00097231"/>
    <w:rsid w:val="000A55E0"/>
    <w:rsid w:val="000C4CE2"/>
    <w:rsid w:val="000E20DA"/>
    <w:rsid w:val="000E32F3"/>
    <w:rsid w:val="000F25A9"/>
    <w:rsid w:val="00105F47"/>
    <w:rsid w:val="00170199"/>
    <w:rsid w:val="00173EF3"/>
    <w:rsid w:val="0019771E"/>
    <w:rsid w:val="001D3509"/>
    <w:rsid w:val="00207797"/>
    <w:rsid w:val="002258D2"/>
    <w:rsid w:val="00260426"/>
    <w:rsid w:val="00260592"/>
    <w:rsid w:val="00311078"/>
    <w:rsid w:val="00312F67"/>
    <w:rsid w:val="003B1A1E"/>
    <w:rsid w:val="003B3505"/>
    <w:rsid w:val="003C1992"/>
    <w:rsid w:val="003C6EED"/>
    <w:rsid w:val="003D366C"/>
    <w:rsid w:val="00416F2C"/>
    <w:rsid w:val="0045615B"/>
    <w:rsid w:val="0049740D"/>
    <w:rsid w:val="004C738D"/>
    <w:rsid w:val="004C7771"/>
    <w:rsid w:val="004D1155"/>
    <w:rsid w:val="004D79A7"/>
    <w:rsid w:val="004D7AB6"/>
    <w:rsid w:val="004E7E32"/>
    <w:rsid w:val="00531067"/>
    <w:rsid w:val="00536F7C"/>
    <w:rsid w:val="005517D6"/>
    <w:rsid w:val="0055724D"/>
    <w:rsid w:val="00566BA3"/>
    <w:rsid w:val="005B5EEC"/>
    <w:rsid w:val="005E3CED"/>
    <w:rsid w:val="005F002B"/>
    <w:rsid w:val="0063449B"/>
    <w:rsid w:val="0068079A"/>
    <w:rsid w:val="006A5473"/>
    <w:rsid w:val="006F013F"/>
    <w:rsid w:val="006F1B41"/>
    <w:rsid w:val="00732DC1"/>
    <w:rsid w:val="0079089D"/>
    <w:rsid w:val="007D0830"/>
    <w:rsid w:val="00871451"/>
    <w:rsid w:val="008D54AA"/>
    <w:rsid w:val="008F16A4"/>
    <w:rsid w:val="008F643C"/>
    <w:rsid w:val="0091183C"/>
    <w:rsid w:val="0093386A"/>
    <w:rsid w:val="0098040A"/>
    <w:rsid w:val="009A5F44"/>
    <w:rsid w:val="009A694B"/>
    <w:rsid w:val="009E16BF"/>
    <w:rsid w:val="00A3130C"/>
    <w:rsid w:val="00AC56E8"/>
    <w:rsid w:val="00B13774"/>
    <w:rsid w:val="00B1518B"/>
    <w:rsid w:val="00B92873"/>
    <w:rsid w:val="00BA004B"/>
    <w:rsid w:val="00BD38F3"/>
    <w:rsid w:val="00C13272"/>
    <w:rsid w:val="00C41D3F"/>
    <w:rsid w:val="00C528B9"/>
    <w:rsid w:val="00C575EB"/>
    <w:rsid w:val="00CD6D2A"/>
    <w:rsid w:val="00CD7B85"/>
    <w:rsid w:val="00CE18C8"/>
    <w:rsid w:val="00CE1FB5"/>
    <w:rsid w:val="00D370FD"/>
    <w:rsid w:val="00D911E4"/>
    <w:rsid w:val="00DB1EB2"/>
    <w:rsid w:val="00DC1655"/>
    <w:rsid w:val="00DC2BEC"/>
    <w:rsid w:val="00DD3F5B"/>
    <w:rsid w:val="00DF2B58"/>
    <w:rsid w:val="00E528F9"/>
    <w:rsid w:val="00E635DE"/>
    <w:rsid w:val="00E661AA"/>
    <w:rsid w:val="00ED61D9"/>
    <w:rsid w:val="00F13207"/>
    <w:rsid w:val="00F379C6"/>
    <w:rsid w:val="00F67BA2"/>
    <w:rsid w:val="00F828E3"/>
    <w:rsid w:val="00F9378C"/>
    <w:rsid w:val="00FA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72749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84</cp:revision>
  <dcterms:created xsi:type="dcterms:W3CDTF">2023-11-27T16:29:00Z</dcterms:created>
  <dcterms:modified xsi:type="dcterms:W3CDTF">2023-12-25T15:23:00Z</dcterms:modified>
</cp:coreProperties>
</file>