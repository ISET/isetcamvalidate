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EC61" w14:textId="42611EF7" w:rsidR="000349BA" w:rsidRPr="00887573" w:rsidRDefault="006D6963">
      <w:pPr>
        <w:rPr>
          <w:sz w:val="15"/>
          <w:szCs w:val="15"/>
        </w:rPr>
      </w:pPr>
      <w:r>
        <w:rPr>
          <w:sz w:val="15"/>
          <w:szCs w:val="15"/>
        </w:rPr>
        <w:t>1/9/24  All pass.</w:t>
      </w:r>
    </w:p>
    <w:sectPr w:rsidR="000349BA" w:rsidRPr="00887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73"/>
    <w:rsid w:val="000349BA"/>
    <w:rsid w:val="00062349"/>
    <w:rsid w:val="002B42CE"/>
    <w:rsid w:val="00455BA2"/>
    <w:rsid w:val="00512B1E"/>
    <w:rsid w:val="00636444"/>
    <w:rsid w:val="006D6963"/>
    <w:rsid w:val="00887573"/>
    <w:rsid w:val="00BC2864"/>
    <w:rsid w:val="00D7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D181F"/>
  <w15:chartTrackingRefBased/>
  <w15:docId w15:val="{9AEA3096-FB41-614A-B11B-9C93B1B7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8</cp:revision>
  <dcterms:created xsi:type="dcterms:W3CDTF">2023-12-20T14:59:00Z</dcterms:created>
  <dcterms:modified xsi:type="dcterms:W3CDTF">2024-01-09T21:42:00Z</dcterms:modified>
</cp:coreProperties>
</file>