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45A3" w14:textId="626D2BCC" w:rsidR="00AE74CC" w:rsidRDefault="00AE74CC" w:rsidP="005547ED">
      <w:pPr>
        <w:rPr>
          <w:sz w:val="15"/>
          <w:szCs w:val="15"/>
        </w:rPr>
      </w:pPr>
      <w:r>
        <w:rPr>
          <w:sz w:val="15"/>
          <w:szCs w:val="15"/>
        </w:rPr>
        <w:t>6/2/24, DHB, All pass on new main branches.</w:t>
      </w:r>
    </w:p>
    <w:p w14:paraId="64BB9681" w14:textId="77777777" w:rsidR="00AE74CC" w:rsidRDefault="00AE74CC" w:rsidP="005547ED">
      <w:pPr>
        <w:rPr>
          <w:sz w:val="15"/>
          <w:szCs w:val="15"/>
        </w:rPr>
      </w:pPr>
    </w:p>
    <w:p w14:paraId="7D6D55F5" w14:textId="68118669" w:rsidR="00174B95" w:rsidRDefault="00174B95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</w:t>
      </w:r>
      <w:r w:rsidR="00C57F97">
        <w:rPr>
          <w:sz w:val="15"/>
          <w:szCs w:val="15"/>
        </w:rPr>
        <w:t xml:space="preserve">5/15/24, </w:t>
      </w:r>
      <w:r>
        <w:rPr>
          <w:sz w:val="15"/>
          <w:szCs w:val="15"/>
        </w:rPr>
        <w:t>DHB, All pass on new dev branches.</w:t>
      </w:r>
    </w:p>
    <w:p w14:paraId="77B97F86" w14:textId="77777777" w:rsidR="00174B95" w:rsidRDefault="00174B95" w:rsidP="005547ED">
      <w:pPr>
        <w:rPr>
          <w:sz w:val="15"/>
          <w:szCs w:val="15"/>
        </w:rPr>
      </w:pPr>
    </w:p>
    <w:p w14:paraId="48604034" w14:textId="47B9BF5C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4/5/24</w:t>
      </w:r>
      <w:r w:rsidR="00A41A54">
        <w:rPr>
          <w:sz w:val="15"/>
          <w:szCs w:val="15"/>
        </w:rPr>
        <w:t>, DHB,</w:t>
      </w:r>
      <w:r>
        <w:rPr>
          <w:sz w:val="15"/>
          <w:szCs w:val="15"/>
        </w:rPr>
        <w:t xml:space="preserve"> All pass</w:t>
      </w:r>
      <w:r w:rsidR="006742EA">
        <w:rPr>
          <w:sz w:val="15"/>
          <w:szCs w:val="15"/>
        </w:rPr>
        <w:t>.</w:t>
      </w:r>
    </w:p>
    <w:p w14:paraId="6D18EC61" w14:textId="12D3B266" w:rsidR="000349BA" w:rsidRDefault="000349BA">
      <w:pPr>
        <w:rPr>
          <w:sz w:val="15"/>
          <w:szCs w:val="15"/>
        </w:rPr>
      </w:pP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174B95"/>
    <w:rsid w:val="002B42CE"/>
    <w:rsid w:val="0040526A"/>
    <w:rsid w:val="00455BA2"/>
    <w:rsid w:val="00512B1E"/>
    <w:rsid w:val="005547ED"/>
    <w:rsid w:val="00632838"/>
    <w:rsid w:val="00636444"/>
    <w:rsid w:val="006742EA"/>
    <w:rsid w:val="006D6963"/>
    <w:rsid w:val="007E7572"/>
    <w:rsid w:val="00887573"/>
    <w:rsid w:val="00A41A54"/>
    <w:rsid w:val="00AB75E5"/>
    <w:rsid w:val="00AE74CC"/>
    <w:rsid w:val="00BC2864"/>
    <w:rsid w:val="00C57F97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17</cp:revision>
  <dcterms:created xsi:type="dcterms:W3CDTF">2023-12-20T14:59:00Z</dcterms:created>
  <dcterms:modified xsi:type="dcterms:W3CDTF">2024-06-01T15:46:00Z</dcterms:modified>
</cp:coreProperties>
</file>